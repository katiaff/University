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Default="00734404" w:rsidP="00734404">
      <w:pPr>
        <w:pStyle w:val="Title"/>
        <w:jc w:val="right"/>
        <w:rPr>
          <w:rFonts w:ascii="Calibri Light" w:hAnsi="Calibri Light"/>
          <w:noProof/>
          <w:color w:val="000000"/>
          <w:sz w:val="36"/>
          <w:lang w:val="es-ES"/>
        </w:rPr>
      </w:pPr>
      <w:r w:rsidRPr="00734404">
        <w:rPr>
          <w:rFonts w:ascii="Calibri Light" w:hAnsi="Calibri Light"/>
          <w:noProof/>
          <w:color w:val="000000"/>
          <w:sz w:val="36"/>
          <w:lang w:val="es-ES"/>
        </w:rPr>
        <w:t>Carla Fernández González. UO244965</w:t>
      </w:r>
    </w:p>
    <w:p w:rsidR="00734404" w:rsidRPr="00734404" w:rsidRDefault="00734404" w:rsidP="00734404">
      <w:pPr>
        <w:rPr>
          <w:lang w:val="es-ES"/>
        </w:rPr>
      </w:pPr>
    </w:p>
    <w:p w:rsidR="00420F5D" w:rsidRPr="002C219F" w:rsidRDefault="00475106" w:rsidP="00420F5D">
      <w:pPr>
        <w:pStyle w:val="Title"/>
        <w:jc w:val="center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Dynamic Programming</w:t>
      </w:r>
    </w:p>
    <w:p w:rsidR="00D57A0B" w:rsidRPr="00475106" w:rsidRDefault="00475106" w:rsidP="00D57A0B">
      <w:pPr>
        <w:pStyle w:val="Heading1"/>
        <w:numPr>
          <w:ilvl w:val="0"/>
          <w:numId w:val="0"/>
        </w:numPr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>RoadCity</w:t>
      </w:r>
    </w:p>
    <w:p w:rsidR="0051452B" w:rsidRDefault="002C219F" w:rsidP="006F38D2">
      <w:pPr>
        <w:jc w:val="both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 w:rsidR="006F38D2">
        <w:rPr>
          <w:sz w:val="28"/>
        </w:rPr>
        <w:t>The problem is the following:</w:t>
      </w:r>
    </w:p>
    <w:p w:rsidR="006F38D2" w:rsidRDefault="0025055F" w:rsidP="006F38D2">
      <w:pPr>
        <w:jc w:val="both"/>
        <w:rPr>
          <w:sz w:val="28"/>
        </w:rPr>
      </w:pPr>
      <w:r>
        <w:rPr>
          <w:sz w:val="28"/>
        </w:rPr>
        <w:t>We are given a map, a starting point and an end point. We have to return the number of possible paths to go from the starting point to the ending point.</w:t>
      </w:r>
    </w:p>
    <w:p w:rsidR="0025055F" w:rsidRDefault="006F38D2" w:rsidP="006F38D2">
      <w:pPr>
        <w:jc w:val="both"/>
        <w:rPr>
          <w:sz w:val="28"/>
        </w:rPr>
      </w:pPr>
      <w:r>
        <w:rPr>
          <w:sz w:val="28"/>
        </w:rPr>
        <w:t xml:space="preserve">My solution for this problem </w:t>
      </w:r>
      <w:r w:rsidR="0025055F">
        <w:rPr>
          <w:sz w:val="28"/>
        </w:rPr>
        <w:t>involves:</w:t>
      </w:r>
    </w:p>
    <w:p w:rsidR="0025055F" w:rsidRDefault="0025055F" w:rsidP="0025055F">
      <w:pPr>
        <w:pStyle w:val="ListParagraph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Create</w:t>
      </w:r>
      <w:r w:rsidRPr="0025055F">
        <w:rPr>
          <w:sz w:val="28"/>
        </w:rPr>
        <w:t xml:space="preserve"> a matrix of long values with the specified width and height. </w:t>
      </w:r>
    </w:p>
    <w:p w:rsidR="006F38D2" w:rsidRDefault="0025055F" w:rsidP="0025055F">
      <w:pPr>
        <w:pStyle w:val="ListParagraph"/>
        <w:numPr>
          <w:ilvl w:val="0"/>
          <w:numId w:val="17"/>
        </w:numPr>
        <w:jc w:val="both"/>
        <w:rPr>
          <w:sz w:val="28"/>
        </w:rPr>
      </w:pPr>
      <w:r w:rsidRPr="0025055F">
        <w:rPr>
          <w:sz w:val="28"/>
        </w:rPr>
        <w:t>When the user adds a barrier at a point, I specify that point as having 0 possible paths.</w:t>
      </w:r>
    </w:p>
    <w:p w:rsidR="0025055F" w:rsidRDefault="0025055F" w:rsidP="0025055F">
      <w:pPr>
        <w:pStyle w:val="ListParagraph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Check the different exceptional cases: the user specifies a point out of the table, starting point and end point are the same…In those cases, return -1.</w:t>
      </w:r>
    </w:p>
    <w:p w:rsidR="0025055F" w:rsidRDefault="0025055F" w:rsidP="0025055F">
      <w:pPr>
        <w:pStyle w:val="ListParagraph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In the general case, </w:t>
      </w:r>
      <w:proofErr w:type="spellStart"/>
      <w:r>
        <w:rPr>
          <w:sz w:val="28"/>
        </w:rPr>
        <w:t>rows</w:t>
      </w:r>
      <w:proofErr w:type="spellEnd"/>
      <w:r>
        <w:rPr>
          <w:sz w:val="28"/>
        </w:rPr>
        <w:t xml:space="preserve"> above the starting row and columns to the right of the starting column will have value 1.</w:t>
      </w:r>
    </w:p>
    <w:p w:rsidR="0025055F" w:rsidRDefault="0025055F" w:rsidP="0025055F">
      <w:pPr>
        <w:pStyle w:val="ListParagraph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For each point of the matrix, </w:t>
      </w:r>
      <w:proofErr w:type="spellStart"/>
      <w:r>
        <w:rPr>
          <w:sz w:val="28"/>
        </w:rPr>
        <w:t>paths_current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paths_left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paths_bottom</w:t>
      </w:r>
      <w:proofErr w:type="spellEnd"/>
    </w:p>
    <w:p w:rsidR="0025055F" w:rsidRDefault="0025055F" w:rsidP="0025055F">
      <w:pPr>
        <w:pStyle w:val="ListParagraph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Return the value for the end point.</w:t>
      </w:r>
    </w:p>
    <w:p w:rsidR="0025055F" w:rsidRPr="0025055F" w:rsidRDefault="0025055F" w:rsidP="0025055F">
      <w:pPr>
        <w:ind w:left="427"/>
        <w:jc w:val="both"/>
        <w:rPr>
          <w:sz w:val="28"/>
        </w:rPr>
      </w:pPr>
    </w:p>
    <w:p w:rsidR="00D92F25" w:rsidRDefault="00D92F25" w:rsidP="00D92F25">
      <w:pPr>
        <w:jc w:val="both"/>
        <w:rPr>
          <w:sz w:val="28"/>
        </w:rPr>
      </w:pPr>
      <w:r>
        <w:rPr>
          <w:sz w:val="28"/>
        </w:rPr>
        <w:t>Complexity:</w:t>
      </w:r>
    </w:p>
    <w:p w:rsidR="00D92F25" w:rsidRDefault="00D92F25" w:rsidP="00D92F25">
      <w:pPr>
        <w:jc w:val="both"/>
        <w:rPr>
          <w:sz w:val="28"/>
        </w:rPr>
      </w:pPr>
      <w:r>
        <w:rPr>
          <w:sz w:val="28"/>
        </w:rPr>
        <w:t>The complexity for this solution is O (n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). I need to iterate </w:t>
      </w:r>
      <w:r w:rsidR="0025055F">
        <w:rPr>
          <w:sz w:val="28"/>
        </w:rPr>
        <w:t>through the whole matrix summing and changing each value.</w:t>
      </w:r>
    </w:p>
    <w:p w:rsidR="0025055F" w:rsidRDefault="0025055F" w:rsidP="00D92F25">
      <w:pPr>
        <w:jc w:val="both"/>
        <w:rPr>
          <w:sz w:val="28"/>
        </w:rPr>
      </w:pPr>
    </w:p>
    <w:p w:rsidR="0025055F" w:rsidRDefault="0025055F" w:rsidP="00D92F25">
      <w:pPr>
        <w:jc w:val="both"/>
        <w:rPr>
          <w:sz w:val="28"/>
        </w:rPr>
      </w:pPr>
      <w:r>
        <w:rPr>
          <w:sz w:val="28"/>
        </w:rPr>
        <w:t>Tables:</w:t>
      </w:r>
    </w:p>
    <w:p w:rsidR="0025055F" w:rsidRPr="0006083E" w:rsidRDefault="0025055F" w:rsidP="00D92F25">
      <w:pPr>
        <w:jc w:val="both"/>
        <w:rPr>
          <w:sz w:val="28"/>
          <w:u w:val="single"/>
        </w:rPr>
      </w:pPr>
      <w:r w:rsidRPr="0006083E">
        <w:rPr>
          <w:sz w:val="28"/>
          <w:u w:val="single"/>
        </w:rPr>
        <w:t>Case1:</w:t>
      </w:r>
      <w:r w:rsidRPr="0006083E">
        <w:rPr>
          <w:noProof/>
          <w:u w:val="single"/>
          <w:lang w:eastAsia="en-US"/>
        </w:rPr>
        <w:t xml:space="preserve"> </w:t>
      </w:r>
    </w:p>
    <w:p w:rsidR="0025055F" w:rsidRPr="00D92F25" w:rsidRDefault="0025055F" w:rsidP="00D92F25">
      <w:pPr>
        <w:jc w:val="both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5D6CE5BA" wp14:editId="35B5ED42">
            <wp:extent cx="4030134" cy="201506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44" cy="20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2B" w:rsidRDefault="0006083E" w:rsidP="00782075">
      <w:pPr>
        <w:jc w:val="both"/>
        <w:rPr>
          <w:sz w:val="28"/>
          <w:u w:val="single"/>
        </w:rPr>
      </w:pPr>
      <w:r w:rsidRPr="0006083E">
        <w:rPr>
          <w:sz w:val="28"/>
          <w:u w:val="single"/>
        </w:rPr>
        <w:lastRenderedPageBreak/>
        <w:t>Case2:</w:t>
      </w:r>
    </w:p>
    <w:p w:rsidR="001A079B" w:rsidRPr="0006083E" w:rsidRDefault="001A079B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754C25E2" wp14:editId="6A676094">
            <wp:extent cx="5068254" cy="377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904" cy="38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3E" w:rsidRDefault="0006083E" w:rsidP="00782075">
      <w:pPr>
        <w:jc w:val="both"/>
        <w:rPr>
          <w:sz w:val="28"/>
          <w:u w:val="single"/>
        </w:rPr>
      </w:pPr>
      <w:r w:rsidRPr="0006083E">
        <w:rPr>
          <w:sz w:val="28"/>
          <w:u w:val="single"/>
        </w:rPr>
        <w:t>Case3:</w:t>
      </w:r>
    </w:p>
    <w:p w:rsidR="001A079B" w:rsidRPr="0006083E" w:rsidRDefault="001A079B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0964ED2C" wp14:editId="7673D62A">
            <wp:extent cx="3805659" cy="221792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695" cy="22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9B" w:rsidRDefault="001A079B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1A079B" w:rsidRDefault="0006083E" w:rsidP="00782075">
      <w:pPr>
        <w:jc w:val="both"/>
        <w:rPr>
          <w:sz w:val="28"/>
          <w:u w:val="single"/>
        </w:rPr>
      </w:pPr>
      <w:r w:rsidRPr="0006083E">
        <w:rPr>
          <w:sz w:val="28"/>
          <w:u w:val="single"/>
        </w:rPr>
        <w:lastRenderedPageBreak/>
        <w:t>Case5:</w:t>
      </w:r>
    </w:p>
    <w:p w:rsidR="001A079B" w:rsidRPr="0006083E" w:rsidRDefault="001A079B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66C42B9C" wp14:editId="125E44B9">
            <wp:extent cx="3962400" cy="304346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879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3E" w:rsidRDefault="0006083E" w:rsidP="00782075">
      <w:pPr>
        <w:jc w:val="both"/>
        <w:rPr>
          <w:sz w:val="28"/>
          <w:u w:val="single"/>
        </w:rPr>
      </w:pPr>
      <w:r w:rsidRPr="0006083E">
        <w:rPr>
          <w:sz w:val="28"/>
          <w:u w:val="single"/>
        </w:rPr>
        <w:t>Case6:</w:t>
      </w:r>
    </w:p>
    <w:p w:rsidR="001A079B" w:rsidRPr="0006083E" w:rsidRDefault="001A079B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118675EA" wp14:editId="37572E62">
            <wp:extent cx="4003331" cy="30761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738" cy="30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9B" w:rsidRDefault="001A079B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06083E" w:rsidRDefault="0006083E" w:rsidP="00782075">
      <w:pPr>
        <w:jc w:val="both"/>
        <w:rPr>
          <w:sz w:val="28"/>
          <w:u w:val="single"/>
        </w:rPr>
      </w:pPr>
      <w:r w:rsidRPr="0006083E">
        <w:rPr>
          <w:sz w:val="28"/>
          <w:u w:val="single"/>
        </w:rPr>
        <w:lastRenderedPageBreak/>
        <w:t>Case7:</w:t>
      </w:r>
    </w:p>
    <w:p w:rsidR="001A079B" w:rsidRPr="0006083E" w:rsidRDefault="001A079B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3DC23635" wp14:editId="320924A8">
            <wp:extent cx="3996267" cy="307009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676" cy="30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3E" w:rsidRDefault="0006083E" w:rsidP="00782075">
      <w:pPr>
        <w:jc w:val="both"/>
        <w:rPr>
          <w:sz w:val="28"/>
          <w:u w:val="single"/>
        </w:rPr>
      </w:pPr>
      <w:r w:rsidRPr="0006083E">
        <w:rPr>
          <w:sz w:val="28"/>
          <w:u w:val="single"/>
        </w:rPr>
        <w:t>Case8:</w:t>
      </w:r>
    </w:p>
    <w:p w:rsidR="001A079B" w:rsidRPr="0006083E" w:rsidRDefault="001A079B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32109176" wp14:editId="73469A2B">
            <wp:extent cx="4025199" cy="3051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705" cy="30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9B" w:rsidRDefault="001A079B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06083E" w:rsidRDefault="0006083E" w:rsidP="00782075">
      <w:pPr>
        <w:jc w:val="both"/>
        <w:rPr>
          <w:sz w:val="28"/>
          <w:u w:val="single"/>
        </w:rPr>
      </w:pPr>
      <w:bookmarkStart w:id="0" w:name="_GoBack"/>
      <w:bookmarkEnd w:id="0"/>
      <w:r w:rsidRPr="0006083E">
        <w:rPr>
          <w:sz w:val="28"/>
          <w:u w:val="single"/>
        </w:rPr>
        <w:lastRenderedPageBreak/>
        <w:t>Case9:</w:t>
      </w:r>
    </w:p>
    <w:p w:rsidR="001A079B" w:rsidRPr="0006083E" w:rsidRDefault="001A079B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383929D2" wp14:editId="5EA9C57D">
            <wp:extent cx="4156743" cy="3159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630" cy="31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79B" w:rsidRPr="0006083E" w:rsidSect="0073440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140F9E"/>
    <w:multiLevelType w:val="hybridMultilevel"/>
    <w:tmpl w:val="AD5C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05CB"/>
    <w:multiLevelType w:val="hybridMultilevel"/>
    <w:tmpl w:val="C936C96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4B2E6C3F"/>
    <w:multiLevelType w:val="hybridMultilevel"/>
    <w:tmpl w:val="D5768F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82E3D"/>
    <w:multiLevelType w:val="hybridMultilevel"/>
    <w:tmpl w:val="30A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5E50"/>
    <w:multiLevelType w:val="hybridMultilevel"/>
    <w:tmpl w:val="DCB8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04"/>
    <w:rsid w:val="00005EE8"/>
    <w:rsid w:val="0004004A"/>
    <w:rsid w:val="00053E1A"/>
    <w:rsid w:val="0006083E"/>
    <w:rsid w:val="00074C54"/>
    <w:rsid w:val="000D1162"/>
    <w:rsid w:val="000E72EE"/>
    <w:rsid w:val="001323D8"/>
    <w:rsid w:val="00140FDF"/>
    <w:rsid w:val="001437FD"/>
    <w:rsid w:val="0016720F"/>
    <w:rsid w:val="001A079B"/>
    <w:rsid w:val="0025055F"/>
    <w:rsid w:val="00293109"/>
    <w:rsid w:val="002A7B1B"/>
    <w:rsid w:val="002C219F"/>
    <w:rsid w:val="002D70FF"/>
    <w:rsid w:val="002D73F2"/>
    <w:rsid w:val="0030025B"/>
    <w:rsid w:val="00323CFE"/>
    <w:rsid w:val="00386828"/>
    <w:rsid w:val="003C69EC"/>
    <w:rsid w:val="003D5F37"/>
    <w:rsid w:val="00406E87"/>
    <w:rsid w:val="00420F5D"/>
    <w:rsid w:val="004216A4"/>
    <w:rsid w:val="00424CBB"/>
    <w:rsid w:val="0046184D"/>
    <w:rsid w:val="00475106"/>
    <w:rsid w:val="0050102A"/>
    <w:rsid w:val="005051F1"/>
    <w:rsid w:val="0051452B"/>
    <w:rsid w:val="005208B8"/>
    <w:rsid w:val="0055221A"/>
    <w:rsid w:val="00554B72"/>
    <w:rsid w:val="00566CE2"/>
    <w:rsid w:val="005B38E6"/>
    <w:rsid w:val="005D1188"/>
    <w:rsid w:val="005E4FE5"/>
    <w:rsid w:val="006040B7"/>
    <w:rsid w:val="00673928"/>
    <w:rsid w:val="0069104E"/>
    <w:rsid w:val="006B0B39"/>
    <w:rsid w:val="006E75B4"/>
    <w:rsid w:val="006F38D2"/>
    <w:rsid w:val="007050B1"/>
    <w:rsid w:val="00734404"/>
    <w:rsid w:val="00743FE2"/>
    <w:rsid w:val="00757872"/>
    <w:rsid w:val="00782075"/>
    <w:rsid w:val="007822C8"/>
    <w:rsid w:val="00887D02"/>
    <w:rsid w:val="00924810"/>
    <w:rsid w:val="00932A7D"/>
    <w:rsid w:val="009B3B59"/>
    <w:rsid w:val="009F46ED"/>
    <w:rsid w:val="00A77924"/>
    <w:rsid w:val="00AC4275"/>
    <w:rsid w:val="00B24E1D"/>
    <w:rsid w:val="00B740D6"/>
    <w:rsid w:val="00BD513E"/>
    <w:rsid w:val="00BE64A3"/>
    <w:rsid w:val="00C32005"/>
    <w:rsid w:val="00C9295F"/>
    <w:rsid w:val="00CB328E"/>
    <w:rsid w:val="00CC56A3"/>
    <w:rsid w:val="00CD0530"/>
    <w:rsid w:val="00CF18BB"/>
    <w:rsid w:val="00D02151"/>
    <w:rsid w:val="00D049FF"/>
    <w:rsid w:val="00D57A0B"/>
    <w:rsid w:val="00D92F25"/>
    <w:rsid w:val="00DB1E7A"/>
    <w:rsid w:val="00DB57BD"/>
    <w:rsid w:val="00DC457B"/>
    <w:rsid w:val="00DD0437"/>
    <w:rsid w:val="00E15919"/>
    <w:rsid w:val="00E16A72"/>
    <w:rsid w:val="00E47218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34BA-D633-4E22-A0CD-86A0EDC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0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7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7EF6C-4EC1-4F7F-BE52-9090AE76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15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Fernandez</dc:creator>
  <cp:keywords/>
  <cp:lastModifiedBy>Carla</cp:lastModifiedBy>
  <cp:revision>5</cp:revision>
  <cp:lastPrinted>2016-02-13T10:29:00Z</cp:lastPrinted>
  <dcterms:created xsi:type="dcterms:W3CDTF">2016-03-17T08:54:00Z</dcterms:created>
  <dcterms:modified xsi:type="dcterms:W3CDTF">2016-03-17T09:42:00Z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