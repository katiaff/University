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Default="00734404" w:rsidP="00734404">
      <w:pPr>
        <w:pStyle w:val="Title"/>
        <w:jc w:val="right"/>
        <w:rPr>
          <w:rFonts w:ascii="Calibri Light" w:hAnsi="Calibri Light"/>
          <w:noProof/>
          <w:color w:val="000000"/>
          <w:sz w:val="36"/>
          <w:lang w:val="es-ES"/>
        </w:rPr>
      </w:pPr>
      <w:r w:rsidRPr="00734404">
        <w:rPr>
          <w:rFonts w:ascii="Calibri Light" w:hAnsi="Calibri Light"/>
          <w:noProof/>
          <w:color w:val="000000"/>
          <w:sz w:val="36"/>
          <w:lang w:val="es-ES"/>
        </w:rPr>
        <w:t>Carla Fernández González. UO244965</w:t>
      </w:r>
    </w:p>
    <w:p w:rsidR="00734404" w:rsidRPr="00734404" w:rsidRDefault="00734404" w:rsidP="00734404">
      <w:pPr>
        <w:rPr>
          <w:lang w:val="es-ES"/>
        </w:rPr>
      </w:pPr>
    </w:p>
    <w:p w:rsidR="00420F5D" w:rsidRPr="002C219F" w:rsidRDefault="005208B8" w:rsidP="00420F5D">
      <w:pPr>
        <w:pStyle w:val="Title"/>
        <w:jc w:val="center"/>
        <w:rPr>
          <w:rFonts w:ascii="Calibri Light" w:hAnsi="Calibri Light"/>
          <w:noProof/>
          <w:color w:val="000000"/>
          <w:lang w:val="es-ES"/>
        </w:rPr>
      </w:pPr>
      <w:r w:rsidRPr="002C219F">
        <w:rPr>
          <w:rFonts w:ascii="Calibri Light" w:hAnsi="Calibri Light"/>
          <w:noProof/>
          <w:color w:val="000000"/>
          <w:lang w:val="es-ES"/>
        </w:rPr>
        <w:t>Divide And Conquer</w:t>
      </w:r>
    </w:p>
    <w:p w:rsidR="00D57A0B" w:rsidRPr="00D57A0B" w:rsidRDefault="002C219F" w:rsidP="00D57A0B">
      <w:pPr>
        <w:pStyle w:val="Heading1"/>
        <w:numPr>
          <w:ilvl w:val="0"/>
          <w:numId w:val="0"/>
        </w:numPr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>Fake Coins</w:t>
      </w:r>
    </w:p>
    <w:p w:rsidR="00E47218" w:rsidRDefault="002C219F" w:rsidP="00CD0530">
      <w:pPr>
        <w:jc w:val="both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 w:rsidR="00074C54">
        <w:rPr>
          <w:sz w:val="28"/>
        </w:rPr>
        <w:t>In order to solve this problem, my approach was the following:</w:t>
      </w:r>
    </w:p>
    <w:p w:rsidR="00074C54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If we are down to 3 coins: 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coin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 with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both sides are unbalanced, the fake is in the middle.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left side is unbalanced, the fake coin is the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right side is unbalanced, the fake coin is the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4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coin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Balance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 with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If the left side is unbalanced, use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with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>,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If the right side is unbalanced, use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with 2</w:t>
      </w:r>
      <w:r w:rsidRPr="0004004A">
        <w:rPr>
          <w:sz w:val="28"/>
          <w:vertAlign w:val="superscript"/>
        </w:rPr>
        <w:t>nd</w:t>
      </w:r>
      <w:r>
        <w:rPr>
          <w:sz w:val="28"/>
        </w:rPr>
        <w:t>,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 xml:space="preserve"> and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5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Use </w:t>
      </w:r>
      <w:proofErr w:type="gramStart"/>
      <w:r>
        <w:rPr>
          <w:sz w:val="28"/>
        </w:rPr>
        <w:t>getFake4(</w:t>
      </w:r>
      <w:proofErr w:type="gramEnd"/>
      <w:r>
        <w:rPr>
          <w:sz w:val="28"/>
        </w:rPr>
        <w:t>) for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to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coins.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If the result is different from -1, we found the fake coin, return it.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Otherwise, the fake coin is the 5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coin.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If we are down to 6 coins: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Balance the left side using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from 1</w:t>
      </w:r>
      <w:r w:rsidRPr="0004004A">
        <w:rPr>
          <w:sz w:val="28"/>
          <w:vertAlign w:val="superscript"/>
        </w:rPr>
        <w:t>st</w:t>
      </w:r>
      <w:r>
        <w:rPr>
          <w:sz w:val="28"/>
        </w:rPr>
        <w:t xml:space="preserve"> to 3</w:t>
      </w:r>
      <w:r w:rsidRPr="0004004A">
        <w:rPr>
          <w:sz w:val="28"/>
          <w:vertAlign w:val="superscript"/>
        </w:rPr>
        <w:t>rd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Balance the right side using </w:t>
      </w:r>
      <w:proofErr w:type="gramStart"/>
      <w:r>
        <w:rPr>
          <w:sz w:val="28"/>
        </w:rPr>
        <w:t>getFake3(</w:t>
      </w:r>
      <w:proofErr w:type="gramEnd"/>
      <w:r>
        <w:rPr>
          <w:sz w:val="28"/>
        </w:rPr>
        <w:t>) from 4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 xml:space="preserve"> to 6</w:t>
      </w:r>
      <w:r w:rsidRPr="0004004A">
        <w:rPr>
          <w:sz w:val="28"/>
          <w:vertAlign w:val="superscript"/>
        </w:rPr>
        <w:t>th</w:t>
      </w:r>
      <w:r>
        <w:rPr>
          <w:sz w:val="28"/>
        </w:rPr>
        <w:t>.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Whichever result is different from -1 will be the fake coin.</w:t>
      </w:r>
    </w:p>
    <w:p w:rsidR="0004004A" w:rsidRDefault="0004004A" w:rsidP="0004004A">
      <w:pPr>
        <w:pStyle w:val="ListParagraph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Else:</w:t>
      </w:r>
    </w:p>
    <w:p w:rsidR="0004004A" w:rsidRDefault="0004004A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General approach: divide </w:t>
      </w:r>
      <w:r w:rsidR="00782075">
        <w:rPr>
          <w:sz w:val="28"/>
        </w:rPr>
        <w:t xml:space="preserve">each part into halves and take </w:t>
      </w:r>
      <w:proofErr w:type="spellStart"/>
      <w:r w:rsidR="00782075">
        <w:rPr>
          <w:sz w:val="28"/>
        </w:rPr>
        <w:t>balanceLeft</w:t>
      </w:r>
      <w:proofErr w:type="spellEnd"/>
      <w:r w:rsidR="00782075">
        <w:rPr>
          <w:sz w:val="28"/>
        </w:rPr>
        <w:t xml:space="preserve"> and </w:t>
      </w:r>
      <w:proofErr w:type="spellStart"/>
      <w:r w:rsidR="00782075">
        <w:rPr>
          <w:sz w:val="28"/>
        </w:rPr>
        <w:t>balanceRight</w:t>
      </w:r>
      <w:proofErr w:type="spellEnd"/>
      <w:r w:rsidR="00782075">
        <w:rPr>
          <w:sz w:val="28"/>
        </w:rPr>
        <w:t xml:space="preserve"> on each half.</w:t>
      </w:r>
    </w:p>
    <w:p w:rsidR="00782075" w:rsidRDefault="00782075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>Problem: how to choose elements in order to always have the same amount of coins on each part of the balance?</w:t>
      </w:r>
    </w:p>
    <w:p w:rsidR="00782075" w:rsidRDefault="00782075" w:rsidP="0004004A">
      <w:pPr>
        <w:pStyle w:val="ListParagraph"/>
        <w:numPr>
          <w:ilvl w:val="1"/>
          <w:numId w:val="14"/>
        </w:numPr>
        <w:jc w:val="both"/>
        <w:rPr>
          <w:sz w:val="28"/>
        </w:rPr>
      </w:pPr>
      <w:r>
        <w:rPr>
          <w:sz w:val="28"/>
        </w:rPr>
        <w:t xml:space="preserve">Solution: 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Distance = end – start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Center = distance / 2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For both variables, if the number is odd you do not repeat the central element when weighing. If the number is even, you repeat that element.</w:t>
      </w:r>
    </w:p>
    <w:p w:rsidR="00782075" w:rsidRP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 xml:space="preserve">Odd distance, odd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do not repeat central element on either half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lastRenderedPageBreak/>
        <w:t>O</w:t>
      </w:r>
      <w:r w:rsidRPr="00782075">
        <w:rPr>
          <w:sz w:val="28"/>
        </w:rPr>
        <w:t xml:space="preserve">dd distance, even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repeat central element only on each half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E</w:t>
      </w:r>
      <w:r w:rsidRPr="00782075">
        <w:rPr>
          <w:sz w:val="28"/>
        </w:rPr>
        <w:t xml:space="preserve">ven distance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>repeat general central element</w:t>
      </w:r>
      <w:r>
        <w:rPr>
          <w:sz w:val="28"/>
        </w:rPr>
        <w:t>.</w:t>
      </w:r>
    </w:p>
    <w:p w:rsidR="00782075" w:rsidRDefault="00782075" w:rsidP="00782075">
      <w:pPr>
        <w:pStyle w:val="ListParagraph"/>
        <w:numPr>
          <w:ilvl w:val="2"/>
          <w:numId w:val="14"/>
        </w:numPr>
        <w:jc w:val="both"/>
        <w:rPr>
          <w:sz w:val="28"/>
        </w:rPr>
      </w:pPr>
      <w:r>
        <w:rPr>
          <w:sz w:val="28"/>
        </w:rPr>
        <w:t>E</w:t>
      </w:r>
      <w:r w:rsidRPr="00782075">
        <w:rPr>
          <w:sz w:val="28"/>
        </w:rPr>
        <w:t xml:space="preserve">ven distance, even center </w:t>
      </w:r>
      <w:r w:rsidR="005E4FE5" w:rsidRPr="005E4FE5">
        <w:rPr>
          <w:sz w:val="28"/>
        </w:rPr>
        <w:sym w:font="Wingdings" w:char="F0E0"/>
      </w:r>
      <w:r w:rsidR="005E4FE5">
        <w:rPr>
          <w:sz w:val="28"/>
        </w:rPr>
        <w:t xml:space="preserve"> </w:t>
      </w:r>
      <w:r w:rsidRPr="00782075">
        <w:rPr>
          <w:sz w:val="28"/>
        </w:rPr>
        <w:t xml:space="preserve"> repeat the central element on each half</w:t>
      </w:r>
      <w:r>
        <w:rPr>
          <w:sz w:val="28"/>
        </w:rPr>
        <w:t>.</w:t>
      </w:r>
    </w:p>
    <w:p w:rsidR="002D70FF" w:rsidRDefault="002D70FF" w:rsidP="002D70FF">
      <w:pPr>
        <w:jc w:val="both"/>
        <w:rPr>
          <w:sz w:val="28"/>
        </w:rPr>
      </w:pPr>
    </w:p>
    <w:p w:rsidR="002D70FF" w:rsidRDefault="002D70FF" w:rsidP="002D70FF">
      <w:pPr>
        <w:jc w:val="both"/>
        <w:rPr>
          <w:sz w:val="28"/>
          <w:u w:val="single"/>
        </w:rPr>
      </w:pPr>
      <w:r w:rsidRPr="002D70FF">
        <w:rPr>
          <w:sz w:val="28"/>
          <w:u w:val="single"/>
        </w:rPr>
        <w:t>Complexity:</w:t>
      </w:r>
    </w:p>
    <w:p w:rsidR="002D70FF" w:rsidRDefault="002D70FF" w:rsidP="002D70FF">
      <w:pPr>
        <w:jc w:val="both"/>
        <w:rPr>
          <w:sz w:val="28"/>
        </w:rPr>
      </w:pPr>
      <w:r>
        <w:rPr>
          <w:sz w:val="28"/>
        </w:rPr>
        <w:t>There will only be one recursive call in the whole algorithm, which means that a = 1. In each call, the vector size will be divided in half, which means that we have a Divide &amp; Conquer by Division scheme with b = 2.</w:t>
      </w:r>
      <w:r w:rsidR="005E4FE5">
        <w:rPr>
          <w:sz w:val="28"/>
        </w:rPr>
        <w:t xml:space="preserve"> There are no loops in the algorithm, only the one used by the balance to weigh the coins, a method which is O (n), so k = 1. Thus, the final complexity can be calculated using the formula:</w:t>
      </w:r>
    </w:p>
    <w:p w:rsidR="005E4FE5" w:rsidRDefault="005E4FE5" w:rsidP="002D70FF">
      <w:pPr>
        <w:jc w:val="both"/>
        <w:rPr>
          <w:sz w:val="28"/>
        </w:rPr>
      </w:pPr>
      <w:r>
        <w:rPr>
          <w:sz w:val="28"/>
        </w:rPr>
        <w:t xml:space="preserve">a &lt; </w:t>
      </w:r>
      <w:proofErr w:type="spellStart"/>
      <w:proofErr w:type="gramStart"/>
      <w:r>
        <w:rPr>
          <w:sz w:val="28"/>
        </w:rPr>
        <w:t>b</w:t>
      </w:r>
      <w:r>
        <w:rPr>
          <w:sz w:val="28"/>
          <w:vertAlign w:val="superscript"/>
        </w:rPr>
        <w:t>k</w:t>
      </w:r>
      <w:proofErr w:type="spellEnd"/>
      <w:proofErr w:type="gramEnd"/>
      <w:r>
        <w:rPr>
          <w:sz w:val="28"/>
        </w:rPr>
        <w:t xml:space="preserve"> </w:t>
      </w:r>
      <w:r w:rsidRPr="005E4FE5">
        <w:rPr>
          <w:sz w:val="28"/>
        </w:rPr>
        <w:sym w:font="Wingdings" w:char="F0E0"/>
      </w:r>
      <w:r>
        <w:rPr>
          <w:sz w:val="28"/>
        </w:rPr>
        <w:t xml:space="preserve"> O (</w:t>
      </w:r>
      <w:proofErr w:type="spellStart"/>
      <w:r>
        <w:rPr>
          <w:sz w:val="28"/>
        </w:rPr>
        <w:t>n</w:t>
      </w:r>
      <w:r>
        <w:rPr>
          <w:sz w:val="28"/>
          <w:vertAlign w:val="superscript"/>
        </w:rPr>
        <w:t>k</w:t>
      </w:r>
      <w:proofErr w:type="spellEnd"/>
      <w:r>
        <w:rPr>
          <w:sz w:val="28"/>
        </w:rPr>
        <w:t>) = O (n)</w:t>
      </w:r>
    </w:p>
    <w:p w:rsidR="005D1188" w:rsidRDefault="005D1188" w:rsidP="002D70FF">
      <w:pPr>
        <w:jc w:val="both"/>
        <w:rPr>
          <w:sz w:val="28"/>
        </w:rPr>
      </w:pPr>
    </w:p>
    <w:p w:rsidR="005D1188" w:rsidRPr="005D1188" w:rsidRDefault="005D1188" w:rsidP="002D70FF">
      <w:pPr>
        <w:jc w:val="both"/>
        <w:rPr>
          <w:sz w:val="28"/>
          <w:u w:val="single"/>
        </w:rPr>
      </w:pPr>
      <w:r w:rsidRPr="005D1188">
        <w:rPr>
          <w:sz w:val="28"/>
          <w:u w:val="single"/>
        </w:rPr>
        <w:t>Times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0"/>
        <w:gridCol w:w="2900"/>
        <w:gridCol w:w="3900"/>
      </w:tblGrid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Size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Total time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time(micros)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860,00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0,86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1364,00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1,36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2611,00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2,61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559,00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5,59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10,64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2113,00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21,13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4173,00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41,73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841,00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84,10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256000,00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1659,00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165,90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512000,00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3379,00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337,90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1024000,00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686,00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686,00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2048000,00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1564,00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1564,00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4096000,00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3275,00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3275,00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8192000,00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16384000,00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1298,00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12980,00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32768000,00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2705,00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27050,00</w:t>
            </w:r>
          </w:p>
        </w:tc>
      </w:tr>
      <w:tr w:rsidR="00CC56A3" w:rsidRPr="00CC56A3" w:rsidTr="00CC56A3">
        <w:trPr>
          <w:trHeight w:val="288"/>
        </w:trPr>
        <w:tc>
          <w:tcPr>
            <w:tcW w:w="1849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65536000,00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614,00</w:t>
            </w:r>
          </w:p>
        </w:tc>
        <w:tc>
          <w:tcPr>
            <w:tcW w:w="1808" w:type="pct"/>
            <w:shd w:val="clear" w:color="auto" w:fill="auto"/>
            <w:noWrap/>
            <w:vAlign w:val="bottom"/>
            <w:hideMark/>
          </w:tcPr>
          <w:p w:rsidR="00CC56A3" w:rsidRPr="00CC56A3" w:rsidRDefault="00CC56A3" w:rsidP="00CC56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C56A3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61400,00</w:t>
            </w:r>
          </w:p>
        </w:tc>
      </w:tr>
    </w:tbl>
    <w:p w:rsidR="00CC56A3" w:rsidRDefault="00CC56A3" w:rsidP="002D70FF">
      <w:pPr>
        <w:jc w:val="both"/>
        <w:rPr>
          <w:sz w:val="28"/>
        </w:rPr>
      </w:pPr>
    </w:p>
    <w:p w:rsidR="002D70FF" w:rsidRPr="00CC56A3" w:rsidRDefault="00CC56A3" w:rsidP="00CC56A3">
      <w:r>
        <w:br w:type="page"/>
      </w:r>
    </w:p>
    <w:p w:rsidR="00782075" w:rsidRDefault="00CC56A3" w:rsidP="00782075">
      <w:pPr>
        <w:jc w:val="both"/>
        <w:rPr>
          <w:sz w:val="28"/>
          <w:u w:val="single"/>
        </w:rPr>
      </w:pPr>
      <w:r w:rsidRPr="00CC56A3">
        <w:rPr>
          <w:sz w:val="28"/>
          <w:u w:val="single"/>
        </w:rPr>
        <w:lastRenderedPageBreak/>
        <w:t>Times graph</w:t>
      </w:r>
    </w:p>
    <w:p w:rsidR="00CC56A3" w:rsidRDefault="00CC56A3" w:rsidP="00782075">
      <w:pPr>
        <w:jc w:val="both"/>
        <w:rPr>
          <w:sz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30681E15" wp14:editId="5D82C5B0">
            <wp:extent cx="6598920" cy="3573780"/>
            <wp:effectExtent l="0" t="0" r="1143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56A3" w:rsidRDefault="00CC56A3" w:rsidP="00782075">
      <w:pPr>
        <w:jc w:val="both"/>
        <w:rPr>
          <w:sz w:val="28"/>
          <w:u w:val="single"/>
        </w:rPr>
      </w:pPr>
    </w:p>
    <w:p w:rsidR="00CC56A3" w:rsidRDefault="00CC56A3" w:rsidP="00782075">
      <w:pPr>
        <w:jc w:val="both"/>
        <w:rPr>
          <w:sz w:val="28"/>
        </w:rPr>
      </w:pPr>
      <w:r>
        <w:rPr>
          <w:sz w:val="28"/>
        </w:rPr>
        <w:t>The graph confirms what we knew: the algorithm is O (n)</w:t>
      </w:r>
      <w:r w:rsidR="007050B1">
        <w:rPr>
          <w:sz w:val="28"/>
        </w:rPr>
        <w:t xml:space="preserve"> and thus solves the problem efficiently.</w:t>
      </w:r>
    </w:p>
    <w:p w:rsidR="003D5F37" w:rsidRDefault="003D5F37" w:rsidP="00782075">
      <w:pPr>
        <w:jc w:val="both"/>
        <w:rPr>
          <w:sz w:val="28"/>
        </w:rPr>
      </w:pPr>
    </w:p>
    <w:p w:rsidR="00CF18BB" w:rsidRDefault="00CF18BB">
      <w:pPr>
        <w:rPr>
          <w:rFonts w:ascii="Calibri Light" w:eastAsiaTheme="majorEastAsia" w:hAnsi="Calibri Light" w:cstheme="majorBidi"/>
          <w:b/>
          <w:bCs/>
          <w:smallCaps/>
          <w:noProof/>
          <w:color w:val="000000"/>
          <w:sz w:val="36"/>
          <w:szCs w:val="36"/>
        </w:rPr>
      </w:pPr>
      <w:r>
        <w:rPr>
          <w:rFonts w:ascii="Calibri Light" w:hAnsi="Calibri Light"/>
          <w:noProof/>
          <w:color w:val="000000"/>
        </w:rPr>
        <w:br w:type="page"/>
      </w:r>
    </w:p>
    <w:p w:rsidR="003D5F37" w:rsidRPr="00D57A0B" w:rsidRDefault="003D5F37" w:rsidP="003D5F37">
      <w:pPr>
        <w:pStyle w:val="Heading1"/>
        <w:numPr>
          <w:ilvl w:val="0"/>
          <w:numId w:val="0"/>
        </w:numPr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lastRenderedPageBreak/>
        <w:t>Parallel Quicksort</w:t>
      </w:r>
    </w:p>
    <w:p w:rsidR="00CB328E" w:rsidRDefault="00CB328E" w:rsidP="00782075">
      <w:pPr>
        <w:jc w:val="both"/>
        <w:rPr>
          <w:sz w:val="28"/>
        </w:rPr>
      </w:pPr>
      <w:r>
        <w:rPr>
          <w:sz w:val="28"/>
        </w:rPr>
        <w:t xml:space="preserve">The parallel version of quicksort </w:t>
      </w:r>
      <w:r w:rsidR="00C9295F">
        <w:rPr>
          <w:sz w:val="28"/>
        </w:rPr>
        <w:t>has the same complexity as the non-parallel version</w:t>
      </w:r>
      <w:r w:rsidR="00CF18BB">
        <w:rPr>
          <w:sz w:val="28"/>
        </w:rPr>
        <w:t>, O (n</w:t>
      </w:r>
      <w:r w:rsidR="0016720F">
        <w:rPr>
          <w:sz w:val="28"/>
        </w:rPr>
        <w:t>*</w:t>
      </w:r>
      <w:bookmarkStart w:id="0" w:name="_GoBack"/>
      <w:bookmarkEnd w:id="0"/>
      <w:r w:rsidR="00BE64A3">
        <w:rPr>
          <w:sz w:val="28"/>
        </w:rPr>
        <w:t>log (</w:t>
      </w:r>
      <w:r w:rsidR="00CF18BB">
        <w:rPr>
          <w:sz w:val="28"/>
        </w:rPr>
        <w:t>n</w:t>
      </w:r>
      <w:r w:rsidR="005051F1">
        <w:rPr>
          <w:sz w:val="28"/>
        </w:rPr>
        <w:t>)</w:t>
      </w:r>
      <w:r w:rsidR="00CF18BB">
        <w:rPr>
          <w:sz w:val="28"/>
        </w:rPr>
        <w:t>) for the average case</w:t>
      </w:r>
      <w:r w:rsidR="00C9295F">
        <w:rPr>
          <w:sz w:val="28"/>
        </w:rPr>
        <w:t>. However, it is much faster when values</w:t>
      </w:r>
      <w:r w:rsidR="00CF18BB">
        <w:rPr>
          <w:sz w:val="28"/>
        </w:rPr>
        <w:t xml:space="preserve"> of n</w:t>
      </w:r>
      <w:r w:rsidR="00C9295F">
        <w:rPr>
          <w:sz w:val="28"/>
        </w:rPr>
        <w:t xml:space="preserve"> start getting </w:t>
      </w:r>
      <w:r w:rsidR="00CF18BB">
        <w:rPr>
          <w:sz w:val="28"/>
        </w:rPr>
        <w:t>big</w:t>
      </w:r>
      <w:r w:rsidR="00C9295F">
        <w:rPr>
          <w:sz w:val="28"/>
        </w:rPr>
        <w:t>. This is due to the usage of more processor power (more than one processor vs. only one).</w:t>
      </w:r>
      <w:r w:rsidR="00CF18BB">
        <w:rPr>
          <w:sz w:val="28"/>
        </w:rPr>
        <w:t xml:space="preserve"> The following is a table showing the empirical measures I took. They were taken using a randomly sorted vector in both cases:</w:t>
      </w:r>
    </w:p>
    <w:p w:rsidR="0051452B" w:rsidRDefault="0051452B" w:rsidP="00782075">
      <w:pPr>
        <w:jc w:val="both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6"/>
        <w:gridCol w:w="1418"/>
        <w:gridCol w:w="1418"/>
        <w:gridCol w:w="1418"/>
        <w:gridCol w:w="1424"/>
        <w:gridCol w:w="1418"/>
        <w:gridCol w:w="1418"/>
      </w:tblGrid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Sorting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Size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Time (</w:t>
            </w:r>
            <w:proofErr w:type="spellStart"/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ms</w:t>
            </w:r>
            <w:proofErr w:type="spellEnd"/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)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Sorting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Size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Time (</w:t>
            </w:r>
            <w:proofErr w:type="spellStart"/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ms</w:t>
            </w:r>
            <w:proofErr w:type="spellEnd"/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)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0,05148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0,03512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0,10697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0,1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0,18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8000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0,317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0,395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16000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1,051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1,042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32000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3,478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3,052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11,2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128000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10,3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128000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43,2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256000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36,8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256000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172,5</w:t>
            </w:r>
          </w:p>
        </w:tc>
      </w:tr>
      <w:tr w:rsidR="0051452B" w:rsidRPr="0051452B" w:rsidTr="0051452B">
        <w:trPr>
          <w:trHeight w:val="288"/>
        </w:trPr>
        <w:tc>
          <w:tcPr>
            <w:tcW w:w="1054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Parallel 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512000</w:t>
            </w:r>
          </w:p>
        </w:tc>
        <w:tc>
          <w:tcPr>
            <w:tcW w:w="65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142,2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Random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512000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:rsidR="0051452B" w:rsidRPr="00CF18BB" w:rsidRDefault="0051452B" w:rsidP="00CF18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</w:pPr>
            <w:r w:rsidRPr="00CF18BB">
              <w:rPr>
                <w:rFonts w:ascii="Calibri" w:eastAsia="Times New Roman" w:hAnsi="Calibri" w:cs="Times New Roman"/>
                <w:color w:val="000000"/>
                <w:sz w:val="28"/>
                <w:lang w:eastAsia="en-US"/>
              </w:rPr>
              <w:t>641,6</w:t>
            </w:r>
          </w:p>
        </w:tc>
      </w:tr>
    </w:tbl>
    <w:p w:rsidR="00CF18BB" w:rsidRDefault="00CF18BB" w:rsidP="00782075">
      <w:pPr>
        <w:jc w:val="both"/>
        <w:rPr>
          <w:sz w:val="28"/>
        </w:rPr>
      </w:pPr>
    </w:p>
    <w:p w:rsidR="0051452B" w:rsidRDefault="0051452B" w:rsidP="00782075">
      <w:pPr>
        <w:jc w:val="both"/>
        <w:rPr>
          <w:sz w:val="28"/>
        </w:rPr>
      </w:pPr>
      <w:r>
        <w:rPr>
          <w:sz w:val="28"/>
        </w:rPr>
        <w:t>In the graph we can see the difference clearly:</w:t>
      </w:r>
    </w:p>
    <w:p w:rsidR="0051452B" w:rsidRDefault="0051452B" w:rsidP="00782075">
      <w:pPr>
        <w:jc w:val="both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5D9417CE" wp14:editId="3B1B65A1">
            <wp:extent cx="6858000" cy="289306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452B" w:rsidRDefault="0051452B" w:rsidP="00782075">
      <w:pPr>
        <w:jc w:val="both"/>
        <w:rPr>
          <w:sz w:val="28"/>
        </w:rPr>
      </w:pPr>
    </w:p>
    <w:p w:rsidR="0051452B" w:rsidRDefault="0051452B" w:rsidP="00782075">
      <w:pPr>
        <w:jc w:val="both"/>
        <w:rPr>
          <w:sz w:val="28"/>
        </w:rPr>
      </w:pPr>
      <w:r>
        <w:rPr>
          <w:sz w:val="28"/>
        </w:rPr>
        <w:t>Thus, parallelizing the quicksort algorithm provides a much better performance even with values of n as low as 8000.</w:t>
      </w:r>
    </w:p>
    <w:p w:rsidR="0051452B" w:rsidRPr="00CB328E" w:rsidRDefault="0051452B" w:rsidP="00782075">
      <w:pPr>
        <w:jc w:val="both"/>
        <w:rPr>
          <w:sz w:val="28"/>
        </w:rPr>
      </w:pPr>
    </w:p>
    <w:sectPr w:rsidR="0051452B" w:rsidRPr="00CB328E" w:rsidSect="0073440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2E6C3F"/>
    <w:multiLevelType w:val="hybridMultilevel"/>
    <w:tmpl w:val="D5768F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82E3D"/>
    <w:multiLevelType w:val="hybridMultilevel"/>
    <w:tmpl w:val="30A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04"/>
    <w:rsid w:val="00005EE8"/>
    <w:rsid w:val="0004004A"/>
    <w:rsid w:val="00053E1A"/>
    <w:rsid w:val="00074C54"/>
    <w:rsid w:val="000D1162"/>
    <w:rsid w:val="000E72EE"/>
    <w:rsid w:val="001323D8"/>
    <w:rsid w:val="001437FD"/>
    <w:rsid w:val="0016720F"/>
    <w:rsid w:val="00293109"/>
    <w:rsid w:val="002A7B1B"/>
    <w:rsid w:val="002C219F"/>
    <w:rsid w:val="002D70FF"/>
    <w:rsid w:val="002D73F2"/>
    <w:rsid w:val="0030025B"/>
    <w:rsid w:val="00323CFE"/>
    <w:rsid w:val="00386828"/>
    <w:rsid w:val="003C69EC"/>
    <w:rsid w:val="003D5F37"/>
    <w:rsid w:val="00406E87"/>
    <w:rsid w:val="00420F5D"/>
    <w:rsid w:val="004216A4"/>
    <w:rsid w:val="00424CBB"/>
    <w:rsid w:val="0046184D"/>
    <w:rsid w:val="0050102A"/>
    <w:rsid w:val="005051F1"/>
    <w:rsid w:val="0051452B"/>
    <w:rsid w:val="005208B8"/>
    <w:rsid w:val="0055221A"/>
    <w:rsid w:val="00554B72"/>
    <w:rsid w:val="00566CE2"/>
    <w:rsid w:val="005B38E6"/>
    <w:rsid w:val="005D1188"/>
    <w:rsid w:val="005E4FE5"/>
    <w:rsid w:val="006040B7"/>
    <w:rsid w:val="00673928"/>
    <w:rsid w:val="0069104E"/>
    <w:rsid w:val="006B0B39"/>
    <w:rsid w:val="006E75B4"/>
    <w:rsid w:val="007050B1"/>
    <w:rsid w:val="00734404"/>
    <w:rsid w:val="00743FE2"/>
    <w:rsid w:val="00757872"/>
    <w:rsid w:val="00782075"/>
    <w:rsid w:val="007822C8"/>
    <w:rsid w:val="00887D02"/>
    <w:rsid w:val="00924810"/>
    <w:rsid w:val="00932A7D"/>
    <w:rsid w:val="009B3B59"/>
    <w:rsid w:val="009F46ED"/>
    <w:rsid w:val="00A77924"/>
    <w:rsid w:val="00AC4275"/>
    <w:rsid w:val="00B24E1D"/>
    <w:rsid w:val="00B740D6"/>
    <w:rsid w:val="00BD513E"/>
    <w:rsid w:val="00BE64A3"/>
    <w:rsid w:val="00C32005"/>
    <w:rsid w:val="00C9295F"/>
    <w:rsid w:val="00CB328E"/>
    <w:rsid w:val="00CC56A3"/>
    <w:rsid w:val="00CD0530"/>
    <w:rsid w:val="00CF18BB"/>
    <w:rsid w:val="00D02151"/>
    <w:rsid w:val="00D049FF"/>
    <w:rsid w:val="00D57A0B"/>
    <w:rsid w:val="00DB1E7A"/>
    <w:rsid w:val="00DB57BD"/>
    <w:rsid w:val="00DC457B"/>
    <w:rsid w:val="00DD0437"/>
    <w:rsid w:val="00E15919"/>
    <w:rsid w:val="00E16A72"/>
    <w:rsid w:val="00E47218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34BA-D633-4E22-A0CD-86A0EDC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0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7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Dise&#241;o%20de%20infor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os\Git\University\Algoritmia\pdfs\Lab4\FakeCoins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os\Git\University\Algoritmia\tables\lab4\quicksor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FakeCoins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Sheet1!$B$3:$B$19</c:f>
              <c:numCache>
                <c:formatCode>0.00</c:formatCode>
                <c:ptCount val="1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  <c:pt idx="15">
                  <c:v>32768000</c:v>
                </c:pt>
                <c:pt idx="16">
                  <c:v>65536000</c:v>
                </c:pt>
              </c:numCache>
            </c:numRef>
          </c:xVal>
          <c:yVal>
            <c:numRef>
              <c:f>Sheet1!$E$3:$E$19</c:f>
              <c:numCache>
                <c:formatCode>0.00</c:formatCode>
                <c:ptCount val="17"/>
                <c:pt idx="0">
                  <c:v>0.86</c:v>
                </c:pt>
                <c:pt idx="1">
                  <c:v>1.3639999999999999</c:v>
                </c:pt>
                <c:pt idx="2">
                  <c:v>2.6110000000000002</c:v>
                </c:pt>
                <c:pt idx="3">
                  <c:v>5.5900000000000007</c:v>
                </c:pt>
                <c:pt idx="4">
                  <c:v>10.64</c:v>
                </c:pt>
                <c:pt idx="5">
                  <c:v>21.13</c:v>
                </c:pt>
                <c:pt idx="6">
                  <c:v>41.730000000000004</c:v>
                </c:pt>
                <c:pt idx="7">
                  <c:v>84.1</c:v>
                </c:pt>
                <c:pt idx="8">
                  <c:v>165.9</c:v>
                </c:pt>
                <c:pt idx="9">
                  <c:v>337.9</c:v>
                </c:pt>
                <c:pt idx="10">
                  <c:v>686</c:v>
                </c:pt>
                <c:pt idx="11">
                  <c:v>1564</c:v>
                </c:pt>
                <c:pt idx="12">
                  <c:v>3275</c:v>
                </c:pt>
                <c:pt idx="13">
                  <c:v>6400</c:v>
                </c:pt>
                <c:pt idx="14">
                  <c:v>12980</c:v>
                </c:pt>
                <c:pt idx="15">
                  <c:v>27050</c:v>
                </c:pt>
                <c:pt idx="16">
                  <c:v>61400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0383296"/>
        <c:axId val="-1070387104"/>
      </c:scatterChart>
      <c:valAx>
        <c:axId val="-1070383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0387104"/>
        <c:crosses val="autoZero"/>
        <c:crossBetween val="midCat"/>
      </c:valAx>
      <c:valAx>
        <c:axId val="-107038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0383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Parallel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quicksort!$B$2:$B$10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xVal>
          <c:yVal>
            <c:numRef>
              <c:f>quicksort!$E$2:$E$10</c:f>
              <c:numCache>
                <c:formatCode>General</c:formatCode>
                <c:ptCount val="9"/>
                <c:pt idx="0">
                  <c:v>5.1479999999999998E-2</c:v>
                </c:pt>
                <c:pt idx="1">
                  <c:v>0.10697</c:v>
                </c:pt>
                <c:pt idx="2">
                  <c:v>0.18</c:v>
                </c:pt>
                <c:pt idx="3">
                  <c:v>0.39500000000000002</c:v>
                </c:pt>
                <c:pt idx="4">
                  <c:v>1.042</c:v>
                </c:pt>
                <c:pt idx="5">
                  <c:v>3.052</c:v>
                </c:pt>
                <c:pt idx="6">
                  <c:v>10.3</c:v>
                </c:pt>
                <c:pt idx="7">
                  <c:v>36.799999999999997</c:v>
                </c:pt>
                <c:pt idx="8">
                  <c:v>142.19999999999999</c:v>
                </c:pt>
              </c:numCache>
            </c:numRef>
          </c:yVal>
          <c:smooth val="1"/>
        </c:ser>
        <c:ser>
          <c:idx val="1"/>
          <c:order val="1"/>
          <c:tx>
            <c:v>Non-Parallel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quicksort!$H$2:$H$10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xVal>
          <c:yVal>
            <c:numRef>
              <c:f>quicksort!$K$2:$K$10</c:f>
              <c:numCache>
                <c:formatCode>General</c:formatCode>
                <c:ptCount val="9"/>
                <c:pt idx="0">
                  <c:v>3.5119999999999998E-2</c:v>
                </c:pt>
                <c:pt idx="1">
                  <c:v>0.1</c:v>
                </c:pt>
                <c:pt idx="2">
                  <c:v>0.317</c:v>
                </c:pt>
                <c:pt idx="3">
                  <c:v>1.0509999999999999</c:v>
                </c:pt>
                <c:pt idx="4">
                  <c:v>3.4780000000000002</c:v>
                </c:pt>
                <c:pt idx="5">
                  <c:v>11.2</c:v>
                </c:pt>
                <c:pt idx="6">
                  <c:v>43.2</c:v>
                </c:pt>
                <c:pt idx="7">
                  <c:v>172.5</c:v>
                </c:pt>
                <c:pt idx="8">
                  <c:v>641.6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0381664"/>
        <c:axId val="-1070376768"/>
      </c:scatterChart>
      <c:valAx>
        <c:axId val="-107038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0376768"/>
        <c:crosses val="autoZero"/>
        <c:crossBetween val="midCat"/>
      </c:valAx>
      <c:valAx>
        <c:axId val="-107037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038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099B2D-7504-4EAA-A233-344F4A10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80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Fernandez</dc:creator>
  <cp:keywords/>
  <cp:lastModifiedBy>Carla</cp:lastModifiedBy>
  <cp:revision>15</cp:revision>
  <cp:lastPrinted>2016-02-13T10:29:00Z</cp:lastPrinted>
  <dcterms:created xsi:type="dcterms:W3CDTF">2016-03-07T21:13:00Z</dcterms:created>
  <dcterms:modified xsi:type="dcterms:W3CDTF">2016-03-09T07:57:00Z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