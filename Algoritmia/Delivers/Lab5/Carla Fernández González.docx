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404" w:rsidRDefault="00734404" w:rsidP="00734404">
      <w:pPr>
        <w:pStyle w:val="Title"/>
        <w:jc w:val="right"/>
        <w:rPr>
          <w:rFonts w:ascii="Calibri Light" w:hAnsi="Calibri Light"/>
          <w:noProof/>
          <w:color w:val="000000"/>
          <w:sz w:val="36"/>
          <w:lang w:val="es-ES"/>
        </w:rPr>
      </w:pPr>
      <w:r w:rsidRPr="00734404">
        <w:rPr>
          <w:rFonts w:ascii="Calibri Light" w:hAnsi="Calibri Light"/>
          <w:noProof/>
          <w:color w:val="000000"/>
          <w:sz w:val="36"/>
          <w:lang w:val="es-ES"/>
        </w:rPr>
        <w:t>Carla Fernández González. UO244965</w:t>
      </w:r>
    </w:p>
    <w:p w:rsidR="00734404" w:rsidRPr="00734404" w:rsidRDefault="00734404" w:rsidP="00734404">
      <w:pPr>
        <w:rPr>
          <w:lang w:val="es-ES"/>
        </w:rPr>
      </w:pPr>
    </w:p>
    <w:p w:rsidR="00420F5D" w:rsidRPr="002C219F" w:rsidRDefault="006F38D2" w:rsidP="00420F5D">
      <w:pPr>
        <w:pStyle w:val="Title"/>
        <w:jc w:val="center"/>
        <w:rPr>
          <w:rFonts w:ascii="Calibri Light" w:hAnsi="Calibri Light"/>
          <w:noProof/>
          <w:color w:val="000000"/>
          <w:lang w:val="es-ES"/>
        </w:rPr>
      </w:pPr>
      <w:r>
        <w:rPr>
          <w:rFonts w:ascii="Calibri Light" w:hAnsi="Calibri Light"/>
          <w:noProof/>
          <w:color w:val="000000"/>
          <w:lang w:val="es-ES"/>
        </w:rPr>
        <w:t>Greedy</w:t>
      </w:r>
    </w:p>
    <w:p w:rsidR="00D57A0B" w:rsidRPr="006F38D2" w:rsidRDefault="006F38D2" w:rsidP="00D57A0B">
      <w:pPr>
        <w:pStyle w:val="Heading1"/>
        <w:numPr>
          <w:ilvl w:val="0"/>
          <w:numId w:val="0"/>
        </w:numPr>
        <w:rPr>
          <w:rFonts w:ascii="Calibri Light" w:hAnsi="Calibri Light"/>
          <w:noProof/>
          <w:color w:val="000000"/>
          <w:lang w:val="es-ES"/>
        </w:rPr>
      </w:pPr>
      <w:r w:rsidRPr="006F38D2">
        <w:rPr>
          <w:rFonts w:ascii="Calibri Light" w:hAnsi="Calibri Light"/>
          <w:noProof/>
          <w:color w:val="000000"/>
          <w:lang w:val="es-ES"/>
        </w:rPr>
        <w:t>MinimizeCashFlow</w:t>
      </w:r>
    </w:p>
    <w:p w:rsidR="0051452B" w:rsidRDefault="002C219F" w:rsidP="006F38D2">
      <w:pPr>
        <w:jc w:val="both"/>
        <w:rPr>
          <w:sz w:val="28"/>
        </w:rPr>
      </w:pPr>
      <w:r>
        <w:rPr>
          <w:sz w:val="28"/>
        </w:rPr>
        <w:softHyphen/>
      </w:r>
      <w:r>
        <w:rPr>
          <w:sz w:val="28"/>
        </w:rPr>
        <w:softHyphen/>
      </w:r>
      <w:r w:rsidR="006F38D2">
        <w:rPr>
          <w:sz w:val="28"/>
        </w:rPr>
        <w:t>The problem is the following:</w:t>
      </w:r>
    </w:p>
    <w:p w:rsidR="006F38D2" w:rsidRDefault="006F38D2" w:rsidP="006F38D2">
      <w:pPr>
        <w:jc w:val="both"/>
        <w:rPr>
          <w:sz w:val="28"/>
        </w:rPr>
      </w:pPr>
      <w:r>
        <w:rPr>
          <w:sz w:val="28"/>
        </w:rPr>
        <w:t>We are given some payments to be done and we need to minimize the amount of interchanges among all the people who have to pay.</w:t>
      </w:r>
    </w:p>
    <w:p w:rsidR="006F38D2" w:rsidRDefault="006F38D2" w:rsidP="006F38D2">
      <w:pPr>
        <w:jc w:val="both"/>
        <w:rPr>
          <w:sz w:val="28"/>
        </w:rPr>
      </w:pPr>
    </w:p>
    <w:p w:rsidR="006F38D2" w:rsidRDefault="006F38D2" w:rsidP="006F38D2">
      <w:pPr>
        <w:jc w:val="both"/>
        <w:rPr>
          <w:sz w:val="28"/>
        </w:rPr>
      </w:pPr>
      <w:r>
        <w:rPr>
          <w:sz w:val="28"/>
        </w:rPr>
        <w:t xml:space="preserve">My solution for this problem is creating an </w:t>
      </w:r>
      <w:proofErr w:type="spellStart"/>
      <w:r>
        <w:rPr>
          <w:sz w:val="28"/>
        </w:rPr>
        <w:t>ArrayList</w:t>
      </w:r>
      <w:proofErr w:type="spellEnd"/>
      <w:r>
        <w:rPr>
          <w:sz w:val="28"/>
        </w:rPr>
        <w:t xml:space="preserve"> of Person (people) and two </w:t>
      </w:r>
      <w:proofErr w:type="spellStart"/>
      <w:r>
        <w:rPr>
          <w:sz w:val="28"/>
        </w:rPr>
        <w:t>ArrayList</w:t>
      </w:r>
      <w:proofErr w:type="spellEnd"/>
      <w:r>
        <w:rPr>
          <w:sz w:val="28"/>
        </w:rPr>
        <w:t xml:space="preserve"> of Payment (payments and results). </w:t>
      </w:r>
    </w:p>
    <w:p w:rsidR="006F38D2" w:rsidRDefault="006F38D2" w:rsidP="006F38D2">
      <w:pPr>
        <w:jc w:val="both"/>
        <w:rPr>
          <w:sz w:val="28"/>
        </w:rPr>
      </w:pPr>
      <w:r>
        <w:rPr>
          <w:sz w:val="28"/>
        </w:rPr>
        <w:t>When we call the calculate method, the following algorithm is performed:</w:t>
      </w:r>
    </w:p>
    <w:p w:rsidR="006F38D2" w:rsidRDefault="006F38D2" w:rsidP="006F38D2">
      <w:pPr>
        <w:pStyle w:val="ListParagraph"/>
        <w:numPr>
          <w:ilvl w:val="0"/>
          <w:numId w:val="16"/>
        </w:numPr>
        <w:jc w:val="both"/>
        <w:rPr>
          <w:sz w:val="28"/>
        </w:rPr>
      </w:pPr>
      <w:r>
        <w:rPr>
          <w:sz w:val="28"/>
        </w:rPr>
        <w:t>Populate the Person array with people holding information about their current balance.</w:t>
      </w:r>
    </w:p>
    <w:p w:rsidR="006F38D2" w:rsidRDefault="006F38D2" w:rsidP="006F38D2">
      <w:pPr>
        <w:pStyle w:val="ListParagraph"/>
        <w:numPr>
          <w:ilvl w:val="0"/>
          <w:numId w:val="16"/>
        </w:numPr>
        <w:jc w:val="both"/>
        <w:rPr>
          <w:sz w:val="28"/>
        </w:rPr>
      </w:pPr>
      <w:r>
        <w:rPr>
          <w:sz w:val="28"/>
        </w:rPr>
        <w:t>Find the person who has to pay more (minimum balance), let’s call them A.</w:t>
      </w:r>
    </w:p>
    <w:p w:rsidR="006F38D2" w:rsidRDefault="006F38D2" w:rsidP="006F38D2">
      <w:pPr>
        <w:pStyle w:val="ListParagraph"/>
        <w:numPr>
          <w:ilvl w:val="0"/>
          <w:numId w:val="16"/>
        </w:numPr>
        <w:jc w:val="both"/>
        <w:rPr>
          <w:sz w:val="28"/>
        </w:rPr>
      </w:pPr>
      <w:r>
        <w:rPr>
          <w:sz w:val="28"/>
        </w:rPr>
        <w:t>Find the person who has to receive more (maximum balance), let’s call them B.</w:t>
      </w:r>
    </w:p>
    <w:p w:rsidR="006F38D2" w:rsidRDefault="006F38D2" w:rsidP="006F38D2">
      <w:pPr>
        <w:pStyle w:val="ListParagraph"/>
        <w:numPr>
          <w:ilvl w:val="0"/>
          <w:numId w:val="16"/>
        </w:numPr>
        <w:jc w:val="both"/>
        <w:rPr>
          <w:sz w:val="28"/>
        </w:rPr>
      </w:pPr>
      <w:r>
        <w:rPr>
          <w:sz w:val="28"/>
        </w:rPr>
        <w:t>If A has less money than B has to receive,</w:t>
      </w:r>
    </w:p>
    <w:p w:rsidR="006F38D2" w:rsidRDefault="006F38D2" w:rsidP="006F38D2">
      <w:pPr>
        <w:pStyle w:val="ListParagraph"/>
        <w:numPr>
          <w:ilvl w:val="1"/>
          <w:numId w:val="16"/>
        </w:numPr>
        <w:jc w:val="both"/>
        <w:rPr>
          <w:sz w:val="28"/>
        </w:rPr>
      </w:pPr>
      <w:r>
        <w:rPr>
          <w:sz w:val="28"/>
        </w:rPr>
        <w:t>Add a new payment with all the money from A to B.</w:t>
      </w:r>
    </w:p>
    <w:p w:rsidR="006F38D2" w:rsidRDefault="006F38D2" w:rsidP="006F38D2">
      <w:pPr>
        <w:pStyle w:val="ListParagraph"/>
        <w:numPr>
          <w:ilvl w:val="1"/>
          <w:numId w:val="16"/>
        </w:numPr>
        <w:jc w:val="both"/>
        <w:rPr>
          <w:sz w:val="28"/>
        </w:rPr>
      </w:pPr>
      <w:r>
        <w:rPr>
          <w:sz w:val="28"/>
        </w:rPr>
        <w:t xml:space="preserve">Update balance of B to the previous balance - </w:t>
      </w:r>
      <w:r w:rsidR="00D92F25">
        <w:rPr>
          <w:sz w:val="28"/>
        </w:rPr>
        <w:t>received</w:t>
      </w:r>
      <w:r>
        <w:rPr>
          <w:sz w:val="28"/>
        </w:rPr>
        <w:t xml:space="preserve"> money.</w:t>
      </w:r>
    </w:p>
    <w:p w:rsidR="006F38D2" w:rsidRDefault="006F38D2" w:rsidP="006F38D2">
      <w:pPr>
        <w:pStyle w:val="ListParagraph"/>
        <w:numPr>
          <w:ilvl w:val="1"/>
          <w:numId w:val="16"/>
        </w:numPr>
        <w:jc w:val="both"/>
        <w:rPr>
          <w:sz w:val="28"/>
        </w:rPr>
      </w:pPr>
      <w:r>
        <w:rPr>
          <w:sz w:val="28"/>
        </w:rPr>
        <w:t>Update balance of A to 0.</w:t>
      </w:r>
    </w:p>
    <w:p w:rsidR="00D92F25" w:rsidRDefault="00D92F25" w:rsidP="00D92F25">
      <w:pPr>
        <w:pStyle w:val="ListParagraph"/>
        <w:numPr>
          <w:ilvl w:val="0"/>
          <w:numId w:val="16"/>
        </w:numPr>
        <w:jc w:val="both"/>
        <w:rPr>
          <w:sz w:val="28"/>
        </w:rPr>
      </w:pPr>
      <w:r>
        <w:rPr>
          <w:sz w:val="28"/>
        </w:rPr>
        <w:t>If A has more money than B has to receive,</w:t>
      </w:r>
    </w:p>
    <w:p w:rsidR="00D92F25" w:rsidRDefault="00D92F25" w:rsidP="00D92F25">
      <w:pPr>
        <w:pStyle w:val="ListParagraph"/>
        <w:numPr>
          <w:ilvl w:val="1"/>
          <w:numId w:val="16"/>
        </w:numPr>
        <w:jc w:val="both"/>
        <w:rPr>
          <w:sz w:val="28"/>
        </w:rPr>
      </w:pPr>
      <w:r>
        <w:rPr>
          <w:sz w:val="28"/>
        </w:rPr>
        <w:t>Add a new payment with all the money B has to receive.</w:t>
      </w:r>
    </w:p>
    <w:p w:rsidR="00D92F25" w:rsidRDefault="00D92F25" w:rsidP="00D92F25">
      <w:pPr>
        <w:pStyle w:val="ListParagraph"/>
        <w:numPr>
          <w:ilvl w:val="1"/>
          <w:numId w:val="16"/>
        </w:numPr>
        <w:jc w:val="both"/>
        <w:rPr>
          <w:sz w:val="28"/>
        </w:rPr>
      </w:pPr>
      <w:r>
        <w:rPr>
          <w:sz w:val="28"/>
        </w:rPr>
        <w:t>Update balance of A to the previous balance + paid money.</w:t>
      </w:r>
    </w:p>
    <w:p w:rsidR="00D92F25" w:rsidRDefault="00D92F25" w:rsidP="00D92F25">
      <w:pPr>
        <w:pStyle w:val="ListParagraph"/>
        <w:numPr>
          <w:ilvl w:val="1"/>
          <w:numId w:val="16"/>
        </w:numPr>
        <w:jc w:val="both"/>
        <w:rPr>
          <w:sz w:val="28"/>
        </w:rPr>
      </w:pPr>
      <w:r>
        <w:rPr>
          <w:sz w:val="28"/>
        </w:rPr>
        <w:t>Update balance of B to 0.</w:t>
      </w:r>
    </w:p>
    <w:p w:rsidR="00D92F25" w:rsidRDefault="00D92F25" w:rsidP="00D92F25">
      <w:pPr>
        <w:pStyle w:val="ListParagraph"/>
        <w:numPr>
          <w:ilvl w:val="0"/>
          <w:numId w:val="16"/>
        </w:numPr>
        <w:jc w:val="both"/>
        <w:rPr>
          <w:sz w:val="28"/>
        </w:rPr>
      </w:pPr>
      <w:r>
        <w:rPr>
          <w:sz w:val="28"/>
        </w:rPr>
        <w:t>Repeat steps [2-5] while there is an unbalanced person.</w:t>
      </w:r>
    </w:p>
    <w:p w:rsidR="00D92F25" w:rsidRDefault="00D92F25" w:rsidP="00D92F25">
      <w:pPr>
        <w:jc w:val="both"/>
        <w:rPr>
          <w:sz w:val="28"/>
        </w:rPr>
      </w:pPr>
    </w:p>
    <w:p w:rsidR="00D92F25" w:rsidRDefault="00D92F25" w:rsidP="00D92F25">
      <w:pPr>
        <w:jc w:val="both"/>
        <w:rPr>
          <w:sz w:val="28"/>
        </w:rPr>
      </w:pPr>
      <w:r>
        <w:rPr>
          <w:sz w:val="28"/>
        </w:rPr>
        <w:t>Complexity:</w:t>
      </w:r>
    </w:p>
    <w:p w:rsidR="00D92F25" w:rsidRPr="00D92F25" w:rsidRDefault="00D92F25" w:rsidP="00D92F25">
      <w:pPr>
        <w:jc w:val="both"/>
        <w:rPr>
          <w:sz w:val="28"/>
        </w:rPr>
      </w:pPr>
      <w:r>
        <w:rPr>
          <w:sz w:val="28"/>
        </w:rPr>
        <w:t>The complexity for this solution is O (n</w:t>
      </w:r>
      <w:r>
        <w:rPr>
          <w:sz w:val="28"/>
          <w:vertAlign w:val="superscript"/>
        </w:rPr>
        <w:t>2</w:t>
      </w:r>
      <w:r>
        <w:rPr>
          <w:sz w:val="28"/>
        </w:rPr>
        <w:t>). I need to iterate with the while loop, and each time I need to find the minimum and maximum using an O (n) method.</w:t>
      </w:r>
      <w:bookmarkStart w:id="0" w:name="_GoBack"/>
      <w:bookmarkEnd w:id="0"/>
    </w:p>
    <w:p w:rsidR="0051452B" w:rsidRPr="00CB328E" w:rsidRDefault="0051452B" w:rsidP="00782075">
      <w:pPr>
        <w:jc w:val="both"/>
        <w:rPr>
          <w:sz w:val="28"/>
        </w:rPr>
      </w:pPr>
    </w:p>
    <w:sectPr w:rsidR="0051452B" w:rsidRPr="00CB328E" w:rsidSect="00734404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7140F9E"/>
    <w:multiLevelType w:val="hybridMultilevel"/>
    <w:tmpl w:val="AD5C2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2E6C3F"/>
    <w:multiLevelType w:val="hybridMultilevel"/>
    <w:tmpl w:val="D5768FA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82E3D"/>
    <w:multiLevelType w:val="hybridMultilevel"/>
    <w:tmpl w:val="30A23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2C5E50"/>
    <w:multiLevelType w:val="hybridMultilevel"/>
    <w:tmpl w:val="DCB801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2"/>
  </w:num>
  <w:num w:numId="14">
    <w:abstractNumId w:val="3"/>
  </w:num>
  <w:num w:numId="15">
    <w:abstractNumId w:val="1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404"/>
    <w:rsid w:val="00005EE8"/>
    <w:rsid w:val="0004004A"/>
    <w:rsid w:val="00053E1A"/>
    <w:rsid w:val="00074C54"/>
    <w:rsid w:val="000D1162"/>
    <w:rsid w:val="000E72EE"/>
    <w:rsid w:val="001323D8"/>
    <w:rsid w:val="001437FD"/>
    <w:rsid w:val="0016720F"/>
    <w:rsid w:val="00293109"/>
    <w:rsid w:val="002A7B1B"/>
    <w:rsid w:val="002C219F"/>
    <w:rsid w:val="002D70FF"/>
    <w:rsid w:val="002D73F2"/>
    <w:rsid w:val="0030025B"/>
    <w:rsid w:val="00323CFE"/>
    <w:rsid w:val="00386828"/>
    <w:rsid w:val="003C69EC"/>
    <w:rsid w:val="003D5F37"/>
    <w:rsid w:val="00406E87"/>
    <w:rsid w:val="00420F5D"/>
    <w:rsid w:val="004216A4"/>
    <w:rsid w:val="00424CBB"/>
    <w:rsid w:val="0046184D"/>
    <w:rsid w:val="0050102A"/>
    <w:rsid w:val="005051F1"/>
    <w:rsid w:val="0051452B"/>
    <w:rsid w:val="005208B8"/>
    <w:rsid w:val="0055221A"/>
    <w:rsid w:val="00554B72"/>
    <w:rsid w:val="00566CE2"/>
    <w:rsid w:val="005B38E6"/>
    <w:rsid w:val="005D1188"/>
    <w:rsid w:val="005E4FE5"/>
    <w:rsid w:val="006040B7"/>
    <w:rsid w:val="00673928"/>
    <w:rsid w:val="0069104E"/>
    <w:rsid w:val="006B0B39"/>
    <w:rsid w:val="006E75B4"/>
    <w:rsid w:val="006F38D2"/>
    <w:rsid w:val="007050B1"/>
    <w:rsid w:val="00734404"/>
    <w:rsid w:val="00743FE2"/>
    <w:rsid w:val="00757872"/>
    <w:rsid w:val="00782075"/>
    <w:rsid w:val="007822C8"/>
    <w:rsid w:val="00887D02"/>
    <w:rsid w:val="00924810"/>
    <w:rsid w:val="00932A7D"/>
    <w:rsid w:val="009B3B59"/>
    <w:rsid w:val="009F46ED"/>
    <w:rsid w:val="00A77924"/>
    <w:rsid w:val="00AC4275"/>
    <w:rsid w:val="00B24E1D"/>
    <w:rsid w:val="00B740D6"/>
    <w:rsid w:val="00BD513E"/>
    <w:rsid w:val="00BE64A3"/>
    <w:rsid w:val="00C32005"/>
    <w:rsid w:val="00C9295F"/>
    <w:rsid w:val="00CB328E"/>
    <w:rsid w:val="00CC56A3"/>
    <w:rsid w:val="00CD0530"/>
    <w:rsid w:val="00CF18BB"/>
    <w:rsid w:val="00D02151"/>
    <w:rsid w:val="00D049FF"/>
    <w:rsid w:val="00D57A0B"/>
    <w:rsid w:val="00D92F25"/>
    <w:rsid w:val="00DB1E7A"/>
    <w:rsid w:val="00DB57BD"/>
    <w:rsid w:val="00DC457B"/>
    <w:rsid w:val="00DD0437"/>
    <w:rsid w:val="00E15919"/>
    <w:rsid w:val="00E16A72"/>
    <w:rsid w:val="00E47218"/>
    <w:rsid w:val="00EF2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2634BA-D633-4E22-A0CD-86A0EDCDF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57A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7A0B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20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2075"/>
    <w:rPr>
      <w:rFonts w:ascii="Courier New" w:eastAsia="Times New Roman" w:hAnsi="Courier New" w:cs="Courier New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28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4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rla\AppData\Roaming\Microsoft\Templates\Dise&#241;o%20de%20informe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77E1B16-80D5-4676-9C8E-612846D1B2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de informe.dotx</Template>
  <TotalTime>0</TotalTime>
  <Pages>1</Pages>
  <Words>186</Words>
  <Characters>1065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Carla Fernandez</dc:creator>
  <cp:keywords/>
  <cp:lastModifiedBy>Carla</cp:lastModifiedBy>
  <cp:revision>2</cp:revision>
  <cp:lastPrinted>2016-02-13T10:29:00Z</cp:lastPrinted>
  <dcterms:created xsi:type="dcterms:W3CDTF">2016-03-12T16:28:00Z</dcterms:created>
  <dcterms:modified xsi:type="dcterms:W3CDTF">2016-03-12T16:28:00Z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